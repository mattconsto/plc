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BC7" w:rsidRPr="00AD005D" w:rsidRDefault="00C769BF" w:rsidP="0013195A">
      <w:pPr>
        <w:pStyle w:val="Title"/>
        <w:spacing w:after="360"/>
      </w:pPr>
      <w:r>
        <w:t>The Flow Programming Language</w:t>
      </w:r>
    </w:p>
    <w:p w:rsidR="003D6BC7" w:rsidRDefault="003D6BC7" w:rsidP="0013195A">
      <w:pPr>
        <w:pStyle w:val="Heading1"/>
      </w:pPr>
      <w:r>
        <w:t>Matthew Consterdine</w:t>
      </w:r>
    </w:p>
    <w:p w:rsidR="003D6BC7" w:rsidRDefault="003D6BC7" w:rsidP="002303DB">
      <w:pPr>
        <w:pStyle w:val="Heading2"/>
        <w:rPr>
          <w:spacing w:val="-10"/>
          <w:kern w:val="28"/>
        </w:rPr>
      </w:pPr>
      <w:r>
        <w:t>mc21g14</w:t>
      </w:r>
      <w:r>
        <w:br w:type="page"/>
      </w:r>
    </w:p>
    <w:p w:rsidR="00293E34" w:rsidRDefault="00293E34" w:rsidP="0000633F">
      <w:pPr>
        <w:pStyle w:val="Heading1"/>
        <w:jc w:val="both"/>
        <w:sectPr w:rsidR="00293E34" w:rsidSect="00A14488">
          <w:footerReference w:type="default" r:id="rId8"/>
          <w:footerReference w:type="first" r:id="rId9"/>
          <w:pgSz w:w="11906" w:h="16838" w:code="9"/>
          <w:pgMar w:top="720" w:right="720" w:bottom="720" w:left="720" w:header="709" w:footer="709" w:gutter="0"/>
          <w:cols w:space="566"/>
          <w:vAlign w:val="center"/>
          <w:titlePg/>
          <w:docGrid w:linePitch="360"/>
        </w:sectPr>
      </w:pPr>
    </w:p>
    <w:p w:rsidR="00A14488" w:rsidRDefault="00A14488" w:rsidP="00053348">
      <w:pPr>
        <w:pStyle w:val="Heading1"/>
        <w:jc w:val="both"/>
      </w:pPr>
      <w:r>
        <w:lastRenderedPageBreak/>
        <w:t>Heading</w:t>
      </w:r>
    </w:p>
    <w:p w:rsidR="00053348" w:rsidRPr="00053348" w:rsidRDefault="00053348" w:rsidP="00053348">
      <w:bookmarkStart w:id="0" w:name="_GoBack"/>
      <w:bookmarkEnd w:id="0"/>
    </w:p>
    <w:sectPr w:rsidR="00053348" w:rsidRPr="00053348" w:rsidSect="00053348">
      <w:footerReference w:type="first" r:id="rId10"/>
      <w:pgSz w:w="11906" w:h="16838"/>
      <w:pgMar w:top="720" w:right="720" w:bottom="720" w:left="720" w:header="709" w:footer="709" w:gutter="0"/>
      <w:pgNumType w:start="1"/>
      <w:cols w:num="2" w:space="282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E82" w:rsidRDefault="00297E82" w:rsidP="00FB3CEC">
      <w:r>
        <w:separator/>
      </w:r>
    </w:p>
  </w:endnote>
  <w:endnote w:type="continuationSeparator" w:id="0">
    <w:p w:rsidR="00297E82" w:rsidRDefault="00297E82" w:rsidP="00FB3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C3D" w:rsidRDefault="00F55C3D" w:rsidP="00762E61">
    <w:pPr>
      <w:pStyle w:val="Footer"/>
      <w:pBdr>
        <w:bottom w:val="single" w:sz="6" w:space="1" w:color="auto"/>
      </w:pBdr>
    </w:pPr>
  </w:p>
  <w:p w:rsidR="00F55C3D" w:rsidRPr="00C55E39" w:rsidRDefault="00F55C3D" w:rsidP="00762E61">
    <w:pPr>
      <w:pStyle w:val="Footer"/>
    </w:pPr>
  </w:p>
  <w:p w:rsidR="00F55C3D" w:rsidRPr="00C55E39" w:rsidRDefault="00F55C3D" w:rsidP="00762E61">
    <w:pPr>
      <w:pStyle w:val="Footer"/>
      <w:tabs>
        <w:tab w:val="clear" w:pos="4513"/>
        <w:tab w:val="clear" w:pos="9026"/>
        <w:tab w:val="center" w:pos="5245"/>
        <w:tab w:val="right" w:pos="10466"/>
      </w:tabs>
    </w:pPr>
    <w:r>
      <w:t>Matthew Consterdine</w:t>
    </w:r>
    <w:r>
      <w:tab/>
    </w:r>
    <w:r w:rsidRPr="00C55E39">
      <w:t>mc21g14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53348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C3D" w:rsidRDefault="00F55C3D" w:rsidP="0013195A">
    <w:pPr>
      <w:pStyle w:val="Footer"/>
      <w:tabs>
        <w:tab w:val="clear" w:pos="4513"/>
        <w:tab w:val="clear" w:pos="9026"/>
        <w:tab w:val="center" w:pos="5245"/>
        <w:tab w:val="right" w:pos="10466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C3D" w:rsidRDefault="00F55C3D" w:rsidP="0013195A">
    <w:pPr>
      <w:pStyle w:val="Footer"/>
      <w:pBdr>
        <w:bottom w:val="single" w:sz="6" w:space="1" w:color="auto"/>
      </w:pBdr>
    </w:pPr>
  </w:p>
  <w:p w:rsidR="00F55C3D" w:rsidRPr="00C55E39" w:rsidRDefault="00F55C3D" w:rsidP="0013195A">
    <w:pPr>
      <w:pStyle w:val="Footer"/>
    </w:pPr>
  </w:p>
  <w:p w:rsidR="00F55C3D" w:rsidRDefault="00F55C3D" w:rsidP="0013195A">
    <w:pPr>
      <w:pStyle w:val="Footer"/>
      <w:tabs>
        <w:tab w:val="clear" w:pos="4513"/>
        <w:tab w:val="clear" w:pos="9026"/>
        <w:tab w:val="center" w:pos="5245"/>
        <w:tab w:val="right" w:pos="10466"/>
      </w:tabs>
    </w:pPr>
    <w:r>
      <w:t>Matthew Consterdine</w:t>
    </w:r>
    <w:r>
      <w:tab/>
    </w:r>
    <w:r w:rsidRPr="00C55E39">
      <w:t>mc21g14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769BF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E82" w:rsidRDefault="00297E82" w:rsidP="00FB3CEC">
      <w:r>
        <w:separator/>
      </w:r>
    </w:p>
  </w:footnote>
  <w:footnote w:type="continuationSeparator" w:id="0">
    <w:p w:rsidR="00297E82" w:rsidRDefault="00297E82" w:rsidP="00FB3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3535A"/>
    <w:multiLevelType w:val="hybridMultilevel"/>
    <w:tmpl w:val="0A885E4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F6267A"/>
    <w:multiLevelType w:val="hybridMultilevel"/>
    <w:tmpl w:val="9678F85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B43151"/>
    <w:multiLevelType w:val="hybridMultilevel"/>
    <w:tmpl w:val="2B941F9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A57EA7"/>
    <w:multiLevelType w:val="hybridMultilevel"/>
    <w:tmpl w:val="C5642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8153D"/>
    <w:multiLevelType w:val="hybridMultilevel"/>
    <w:tmpl w:val="0A885E4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F701A3"/>
    <w:multiLevelType w:val="hybridMultilevel"/>
    <w:tmpl w:val="166C7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33FE1"/>
    <w:multiLevelType w:val="hybridMultilevel"/>
    <w:tmpl w:val="C5642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B0C91"/>
    <w:multiLevelType w:val="hybridMultilevel"/>
    <w:tmpl w:val="AC6ADA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BC1C0F"/>
    <w:multiLevelType w:val="hybridMultilevel"/>
    <w:tmpl w:val="C82AB04E"/>
    <w:lvl w:ilvl="0" w:tplc="3CDA08BC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AD6C82"/>
    <w:multiLevelType w:val="hybridMultilevel"/>
    <w:tmpl w:val="0A885E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9395A"/>
    <w:multiLevelType w:val="hybridMultilevel"/>
    <w:tmpl w:val="9678F85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17972CF"/>
    <w:multiLevelType w:val="hybridMultilevel"/>
    <w:tmpl w:val="7BC6D5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1"/>
  </w:num>
  <w:num w:numId="5">
    <w:abstractNumId w:val="5"/>
  </w:num>
  <w:num w:numId="6">
    <w:abstractNumId w:val="4"/>
  </w:num>
  <w:num w:numId="7">
    <w:abstractNumId w:val="9"/>
  </w:num>
  <w:num w:numId="8">
    <w:abstractNumId w:val="0"/>
  </w:num>
  <w:num w:numId="9">
    <w:abstractNumId w:val="6"/>
  </w:num>
  <w:num w:numId="10">
    <w:abstractNumId w:val="3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BF"/>
    <w:rsid w:val="0000633F"/>
    <w:rsid w:val="00022720"/>
    <w:rsid w:val="000357E8"/>
    <w:rsid w:val="000405FC"/>
    <w:rsid w:val="00041D46"/>
    <w:rsid w:val="00053348"/>
    <w:rsid w:val="0006261D"/>
    <w:rsid w:val="00063426"/>
    <w:rsid w:val="00074C9C"/>
    <w:rsid w:val="00082E69"/>
    <w:rsid w:val="000A25E2"/>
    <w:rsid w:val="000A5DE5"/>
    <w:rsid w:val="000D7483"/>
    <w:rsid w:val="000E56DE"/>
    <w:rsid w:val="000E5A34"/>
    <w:rsid w:val="000F5CC2"/>
    <w:rsid w:val="0010504A"/>
    <w:rsid w:val="001121C9"/>
    <w:rsid w:val="0013195A"/>
    <w:rsid w:val="00150C0B"/>
    <w:rsid w:val="001565FA"/>
    <w:rsid w:val="00164C06"/>
    <w:rsid w:val="001659DA"/>
    <w:rsid w:val="00176742"/>
    <w:rsid w:val="00185367"/>
    <w:rsid w:val="0018553F"/>
    <w:rsid w:val="00191C19"/>
    <w:rsid w:val="001A339D"/>
    <w:rsid w:val="001A71C8"/>
    <w:rsid w:val="001F30EF"/>
    <w:rsid w:val="00216286"/>
    <w:rsid w:val="00221733"/>
    <w:rsid w:val="002303DB"/>
    <w:rsid w:val="0024690C"/>
    <w:rsid w:val="00246CAF"/>
    <w:rsid w:val="002603C4"/>
    <w:rsid w:val="002803E9"/>
    <w:rsid w:val="00293E34"/>
    <w:rsid w:val="00297E82"/>
    <w:rsid w:val="002A2A2E"/>
    <w:rsid w:val="002A6BC2"/>
    <w:rsid w:val="002A6F41"/>
    <w:rsid w:val="002B3D97"/>
    <w:rsid w:val="002C2ADF"/>
    <w:rsid w:val="002D2435"/>
    <w:rsid w:val="002E0003"/>
    <w:rsid w:val="002E7FEA"/>
    <w:rsid w:val="002F27F4"/>
    <w:rsid w:val="002F3D6D"/>
    <w:rsid w:val="0030522A"/>
    <w:rsid w:val="00325132"/>
    <w:rsid w:val="00337E57"/>
    <w:rsid w:val="00342CDC"/>
    <w:rsid w:val="00344413"/>
    <w:rsid w:val="00345A80"/>
    <w:rsid w:val="00345F3B"/>
    <w:rsid w:val="0035756A"/>
    <w:rsid w:val="00362455"/>
    <w:rsid w:val="0037256F"/>
    <w:rsid w:val="00372CA0"/>
    <w:rsid w:val="00381269"/>
    <w:rsid w:val="003869C5"/>
    <w:rsid w:val="0039631B"/>
    <w:rsid w:val="00396DA9"/>
    <w:rsid w:val="003A1CEA"/>
    <w:rsid w:val="003A7547"/>
    <w:rsid w:val="003A7F74"/>
    <w:rsid w:val="003B29F6"/>
    <w:rsid w:val="003B401B"/>
    <w:rsid w:val="003D20F5"/>
    <w:rsid w:val="003D6BC7"/>
    <w:rsid w:val="003E3E65"/>
    <w:rsid w:val="0040096B"/>
    <w:rsid w:val="00427E54"/>
    <w:rsid w:val="004510EC"/>
    <w:rsid w:val="00471279"/>
    <w:rsid w:val="00473D2C"/>
    <w:rsid w:val="00473D34"/>
    <w:rsid w:val="004754EB"/>
    <w:rsid w:val="004810F0"/>
    <w:rsid w:val="00481CB6"/>
    <w:rsid w:val="004946DD"/>
    <w:rsid w:val="00494E96"/>
    <w:rsid w:val="00495B3C"/>
    <w:rsid w:val="004A4F53"/>
    <w:rsid w:val="004A57DA"/>
    <w:rsid w:val="004C6E76"/>
    <w:rsid w:val="00501C3A"/>
    <w:rsid w:val="00504BA2"/>
    <w:rsid w:val="005134DD"/>
    <w:rsid w:val="00531F88"/>
    <w:rsid w:val="005571A8"/>
    <w:rsid w:val="00561D54"/>
    <w:rsid w:val="005757C0"/>
    <w:rsid w:val="00591E66"/>
    <w:rsid w:val="00594DE8"/>
    <w:rsid w:val="00596CDA"/>
    <w:rsid w:val="005C2BC9"/>
    <w:rsid w:val="005D513C"/>
    <w:rsid w:val="005E4E52"/>
    <w:rsid w:val="005E58B4"/>
    <w:rsid w:val="005F1B80"/>
    <w:rsid w:val="005F1F9E"/>
    <w:rsid w:val="005F39C5"/>
    <w:rsid w:val="00601DA1"/>
    <w:rsid w:val="00613CA2"/>
    <w:rsid w:val="00624285"/>
    <w:rsid w:val="00625F03"/>
    <w:rsid w:val="006301DB"/>
    <w:rsid w:val="006315E7"/>
    <w:rsid w:val="00665700"/>
    <w:rsid w:val="00667BF0"/>
    <w:rsid w:val="006776BA"/>
    <w:rsid w:val="00683A1A"/>
    <w:rsid w:val="006A5B40"/>
    <w:rsid w:val="006A61B6"/>
    <w:rsid w:val="006A6D80"/>
    <w:rsid w:val="006A7F69"/>
    <w:rsid w:val="006B1352"/>
    <w:rsid w:val="006B3E8E"/>
    <w:rsid w:val="006B7F1F"/>
    <w:rsid w:val="006C33C2"/>
    <w:rsid w:val="00700763"/>
    <w:rsid w:val="00715723"/>
    <w:rsid w:val="0073138F"/>
    <w:rsid w:val="00740EDE"/>
    <w:rsid w:val="00751413"/>
    <w:rsid w:val="00762E61"/>
    <w:rsid w:val="007773F5"/>
    <w:rsid w:val="007869E6"/>
    <w:rsid w:val="00795685"/>
    <w:rsid w:val="007A3180"/>
    <w:rsid w:val="007B099E"/>
    <w:rsid w:val="007C249F"/>
    <w:rsid w:val="007D7090"/>
    <w:rsid w:val="007E5655"/>
    <w:rsid w:val="007F6A1D"/>
    <w:rsid w:val="008017AC"/>
    <w:rsid w:val="00845EFE"/>
    <w:rsid w:val="008552CB"/>
    <w:rsid w:val="00891144"/>
    <w:rsid w:val="00893998"/>
    <w:rsid w:val="00895217"/>
    <w:rsid w:val="00895979"/>
    <w:rsid w:val="008A005B"/>
    <w:rsid w:val="008B51EC"/>
    <w:rsid w:val="008C3A48"/>
    <w:rsid w:val="008C5457"/>
    <w:rsid w:val="008C6852"/>
    <w:rsid w:val="008D10CB"/>
    <w:rsid w:val="008D1423"/>
    <w:rsid w:val="008D7295"/>
    <w:rsid w:val="008F2C17"/>
    <w:rsid w:val="008F7CD0"/>
    <w:rsid w:val="0090717E"/>
    <w:rsid w:val="00922002"/>
    <w:rsid w:val="00924DD3"/>
    <w:rsid w:val="0092788D"/>
    <w:rsid w:val="0093736E"/>
    <w:rsid w:val="0093764B"/>
    <w:rsid w:val="00952520"/>
    <w:rsid w:val="00956C9F"/>
    <w:rsid w:val="009600D3"/>
    <w:rsid w:val="00960D0F"/>
    <w:rsid w:val="00962EE8"/>
    <w:rsid w:val="00997695"/>
    <w:rsid w:val="009A3DCF"/>
    <w:rsid w:val="009B124A"/>
    <w:rsid w:val="009C0236"/>
    <w:rsid w:val="009E2D93"/>
    <w:rsid w:val="009F5766"/>
    <w:rsid w:val="00A003B5"/>
    <w:rsid w:val="00A06941"/>
    <w:rsid w:val="00A14488"/>
    <w:rsid w:val="00A14FC5"/>
    <w:rsid w:val="00A1755A"/>
    <w:rsid w:val="00A334FC"/>
    <w:rsid w:val="00A45546"/>
    <w:rsid w:val="00A46D2C"/>
    <w:rsid w:val="00A5024A"/>
    <w:rsid w:val="00A52F47"/>
    <w:rsid w:val="00A7246F"/>
    <w:rsid w:val="00A822EA"/>
    <w:rsid w:val="00A84DCD"/>
    <w:rsid w:val="00A928EE"/>
    <w:rsid w:val="00AB6779"/>
    <w:rsid w:val="00AC3C9F"/>
    <w:rsid w:val="00AC773A"/>
    <w:rsid w:val="00AD005D"/>
    <w:rsid w:val="00AD678B"/>
    <w:rsid w:val="00AE54F3"/>
    <w:rsid w:val="00AE554A"/>
    <w:rsid w:val="00AF4FAC"/>
    <w:rsid w:val="00B05305"/>
    <w:rsid w:val="00B129B7"/>
    <w:rsid w:val="00B12EBB"/>
    <w:rsid w:val="00B13F0F"/>
    <w:rsid w:val="00B20EB4"/>
    <w:rsid w:val="00B247F5"/>
    <w:rsid w:val="00B24C2C"/>
    <w:rsid w:val="00B32942"/>
    <w:rsid w:val="00B3382F"/>
    <w:rsid w:val="00B40054"/>
    <w:rsid w:val="00B50ADE"/>
    <w:rsid w:val="00B5141E"/>
    <w:rsid w:val="00B56C6E"/>
    <w:rsid w:val="00B610ED"/>
    <w:rsid w:val="00B96FE1"/>
    <w:rsid w:val="00BC398F"/>
    <w:rsid w:val="00BC5351"/>
    <w:rsid w:val="00BD046E"/>
    <w:rsid w:val="00BD4481"/>
    <w:rsid w:val="00BF05A6"/>
    <w:rsid w:val="00C0717C"/>
    <w:rsid w:val="00C2187E"/>
    <w:rsid w:val="00C411CB"/>
    <w:rsid w:val="00C55E39"/>
    <w:rsid w:val="00C625C3"/>
    <w:rsid w:val="00C679F4"/>
    <w:rsid w:val="00C73275"/>
    <w:rsid w:val="00C769BF"/>
    <w:rsid w:val="00C80C51"/>
    <w:rsid w:val="00C9227F"/>
    <w:rsid w:val="00C936A5"/>
    <w:rsid w:val="00CA0BD0"/>
    <w:rsid w:val="00CA5256"/>
    <w:rsid w:val="00CC4774"/>
    <w:rsid w:val="00CD13CC"/>
    <w:rsid w:val="00CD615C"/>
    <w:rsid w:val="00D14DEC"/>
    <w:rsid w:val="00D169CB"/>
    <w:rsid w:val="00D31FC3"/>
    <w:rsid w:val="00D624D3"/>
    <w:rsid w:val="00D6279C"/>
    <w:rsid w:val="00D72130"/>
    <w:rsid w:val="00D72FE3"/>
    <w:rsid w:val="00D74671"/>
    <w:rsid w:val="00D836DD"/>
    <w:rsid w:val="00D843C6"/>
    <w:rsid w:val="00DB0F51"/>
    <w:rsid w:val="00DB71C2"/>
    <w:rsid w:val="00DB7B59"/>
    <w:rsid w:val="00DC460D"/>
    <w:rsid w:val="00DC7982"/>
    <w:rsid w:val="00DE5C78"/>
    <w:rsid w:val="00DE62B7"/>
    <w:rsid w:val="00DE6FDE"/>
    <w:rsid w:val="00E30A50"/>
    <w:rsid w:val="00E378A1"/>
    <w:rsid w:val="00E37FFC"/>
    <w:rsid w:val="00E568F9"/>
    <w:rsid w:val="00E63B9E"/>
    <w:rsid w:val="00E66535"/>
    <w:rsid w:val="00E747AB"/>
    <w:rsid w:val="00E83D4F"/>
    <w:rsid w:val="00E90E89"/>
    <w:rsid w:val="00EA13F6"/>
    <w:rsid w:val="00EA7AF1"/>
    <w:rsid w:val="00EB5F61"/>
    <w:rsid w:val="00EE185E"/>
    <w:rsid w:val="00EF67CC"/>
    <w:rsid w:val="00F06480"/>
    <w:rsid w:val="00F07CD0"/>
    <w:rsid w:val="00F2316B"/>
    <w:rsid w:val="00F40F40"/>
    <w:rsid w:val="00F50482"/>
    <w:rsid w:val="00F55C3D"/>
    <w:rsid w:val="00F93943"/>
    <w:rsid w:val="00FA5483"/>
    <w:rsid w:val="00FB3CEC"/>
    <w:rsid w:val="00FE53BF"/>
    <w:rsid w:val="00FF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0DD88D-DE4B-4B8A-9FCA-54B07E45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4F3"/>
    <w:pPr>
      <w:spacing w:after="180" w:line="288" w:lineRule="auto"/>
    </w:pPr>
    <w:rPr>
      <w:rFonts w:ascii="Georgia" w:hAnsi="Georg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4F3"/>
    <w:pPr>
      <w:keepNext/>
      <w:keepLines/>
      <w:spacing w:before="200" w:after="20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3DB"/>
    <w:pPr>
      <w:keepNext/>
      <w:keepLines/>
      <w:spacing w:before="200" w:after="20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F27F4"/>
    <w:pPr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4F3"/>
    <w:rPr>
      <w:rFonts w:ascii="Georgia" w:eastAsiaTheme="majorEastAsia" w:hAnsi="Georgia" w:cstheme="majorBidi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303DB"/>
    <w:rPr>
      <w:rFonts w:ascii="Georgia" w:eastAsiaTheme="majorEastAsia" w:hAnsi="Georgia" w:cstheme="majorBidi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F27F4"/>
    <w:rPr>
      <w:rFonts w:ascii="Georgia" w:eastAsiaTheme="majorEastAsia" w:hAnsi="Georgia" w:cstheme="majorBidi"/>
      <w:b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E54F3"/>
    <w:pPr>
      <w:spacing w:before="200" w:after="20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4F3"/>
    <w:rPr>
      <w:rFonts w:ascii="Georgia" w:eastAsiaTheme="majorEastAsia" w:hAnsi="Georgia" w:cstheme="majorBidi"/>
      <w:spacing w:val="-10"/>
      <w:kern w:val="28"/>
      <w:sz w:val="56"/>
      <w:szCs w:val="56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7C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7C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7CD0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8F7CD0"/>
  </w:style>
  <w:style w:type="paragraph" w:styleId="Header">
    <w:name w:val="header"/>
    <w:basedOn w:val="Normal"/>
    <w:link w:val="HeaderChar"/>
    <w:uiPriority w:val="99"/>
    <w:unhideWhenUsed/>
    <w:rsid w:val="006A5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B40"/>
  </w:style>
  <w:style w:type="paragraph" w:styleId="Footer">
    <w:name w:val="footer"/>
    <w:basedOn w:val="Normal"/>
    <w:link w:val="FooterChar"/>
    <w:uiPriority w:val="99"/>
    <w:unhideWhenUsed/>
    <w:rsid w:val="006A5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B40"/>
  </w:style>
  <w:style w:type="table" w:styleId="TableGrid">
    <w:name w:val="Table Grid"/>
    <w:basedOn w:val="TableNormal"/>
    <w:uiPriority w:val="39"/>
    <w:rsid w:val="0028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1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1C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F5766"/>
    <w:pPr>
      <w:spacing w:after="0" w:line="240" w:lineRule="auto"/>
    </w:pPr>
    <w:rPr>
      <w:rFonts w:ascii="Georgia" w:hAnsi="Georgia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946DD"/>
    <w:rPr>
      <w:color w:val="800080"/>
      <w:u w:val="single"/>
    </w:rPr>
  </w:style>
  <w:style w:type="paragraph" w:customStyle="1" w:styleId="xl65">
    <w:name w:val="xl65"/>
    <w:basedOn w:val="Normal"/>
    <w:rsid w:val="00494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600D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00D3"/>
    <w:rPr>
      <w:rFonts w:ascii="Georgia" w:hAnsi="Georgi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600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Documents\GitHub\soton\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CVE15</b:Tag>
    <b:SourceType>InternetSite</b:SourceType>
    <b:Guid>{0A32917A-ECD9-4D52-9E7E-D49E0BE64780}</b:Guid>
    <b:Title>Versions of Apache Http Server : Versions and number of related security vulnerabilities</b:Title>
    <b:Author>
      <b:Author>
        <b:Corporate>CVE Details</b:Corporate>
      </b:Author>
    </b:Author>
    <b:YearAccessed>15</b:YearAccessed>
    <b:MonthAccessed>10</b:MonthAccessed>
    <b:DayAccessed>27</b:DayAccessed>
    <b:URL>https://cvedetails.com/version-list/45/66/1/</b:URL>
    <b:RefOrder>1</b:RefOrder>
  </b:Source>
</b:Sources>
</file>

<file path=customXml/itemProps1.xml><?xml version="1.0" encoding="utf-8"?>
<ds:datastoreItem xmlns:ds="http://schemas.openxmlformats.org/officeDocument/2006/customXml" ds:itemID="{469D1C7E-7E4F-417C-9B06-B2A2E9CAC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0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 Consterdine</cp:lastModifiedBy>
  <cp:revision>1</cp:revision>
  <cp:lastPrinted>2015-11-26T15:41:00Z</cp:lastPrinted>
  <dcterms:created xsi:type="dcterms:W3CDTF">2016-02-15T21:49:00Z</dcterms:created>
  <dcterms:modified xsi:type="dcterms:W3CDTF">2016-02-15T21:49:00Z</dcterms:modified>
</cp:coreProperties>
</file>